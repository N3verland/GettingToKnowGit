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C69" w:rsidRPr="00C32E21" w:rsidRDefault="00C32E21">
      <w:pPr>
        <w:rPr>
          <w:lang w:val="en-US"/>
        </w:rPr>
      </w:pPr>
      <w:r w:rsidRPr="00C32E21">
        <w:rPr>
          <w:lang w:val="en-US"/>
        </w:rPr>
        <w:t>Used commands:</w:t>
      </w:r>
    </w:p>
    <w:p w:rsidR="00C32E21" w:rsidRPr="00C32E21" w:rsidRDefault="00C32E21">
      <w:pPr>
        <w:rPr>
          <w:lang w:val="en-US"/>
        </w:rPr>
      </w:pPr>
      <w:r>
        <w:rPr>
          <w:lang w:val="en-US"/>
        </w:rPr>
        <w:t>User anlegen</w:t>
      </w:r>
    </w:p>
    <w:p w:rsidR="00C32E21" w:rsidRPr="00C32E21" w:rsidRDefault="00C32E21" w:rsidP="00C32E2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32E21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gramStart"/>
      <w:r w:rsidRPr="00C32E21">
        <w:rPr>
          <w:rFonts w:ascii="mplus1mn-regular" w:eastAsia="mplus1mn-regular" w:cs="mplus1mn-regular"/>
          <w:color w:val="333333"/>
          <w:lang w:val="en-US"/>
        </w:rPr>
        <w:t>git</w:t>
      </w:r>
      <w:proofErr w:type="gramEnd"/>
      <w:r w:rsidRPr="00C32E21">
        <w:rPr>
          <w:rFonts w:ascii="mplus1mn-regular" w:eastAsia="mplus1mn-regular" w:cs="mplus1mn-regular"/>
          <w:color w:val="333333"/>
          <w:lang w:val="en-US"/>
        </w:rPr>
        <w:t xml:space="preserve"> config --global user.name "John Doe"</w:t>
      </w:r>
    </w:p>
    <w:p w:rsidR="00C32E21" w:rsidRDefault="00C32E21" w:rsidP="00C32E21">
      <w:pPr>
        <w:rPr>
          <w:rFonts w:ascii="mplus1mn-regular" w:eastAsia="mplus1mn-regular" w:cs="mplus1mn-regular"/>
          <w:color w:val="333333"/>
          <w:lang w:val="en-US"/>
        </w:rPr>
      </w:pPr>
      <w:r w:rsidRPr="00C32E21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gramStart"/>
      <w:r w:rsidRPr="00C32E21">
        <w:rPr>
          <w:rFonts w:ascii="mplus1mn-regular" w:eastAsia="mplus1mn-regular" w:cs="mplus1mn-regular"/>
          <w:color w:val="333333"/>
          <w:lang w:val="en-US"/>
        </w:rPr>
        <w:t>git</w:t>
      </w:r>
      <w:proofErr w:type="gramEnd"/>
      <w:r w:rsidRPr="00C32E21">
        <w:rPr>
          <w:rFonts w:ascii="mplus1mn-regular" w:eastAsia="mplus1mn-regular" w:cs="mplus1mn-regular"/>
          <w:color w:val="333333"/>
          <w:lang w:val="en-US"/>
        </w:rPr>
        <w:t xml:space="preserve"> config --global user.email </w:t>
      </w:r>
      <w:hyperlink r:id="rId4" w:history="1">
        <w:r w:rsidRPr="00D01622">
          <w:rPr>
            <w:rStyle w:val="Hyperlink"/>
            <w:rFonts w:ascii="mplus1mn-regular" w:eastAsia="mplus1mn-regular" w:cs="mplus1mn-regular"/>
            <w:lang w:val="en-US"/>
          </w:rPr>
          <w:t>johndoe@example.com</w:t>
        </w:r>
      </w:hyperlink>
    </w:p>
    <w:p w:rsidR="00C32E21" w:rsidRDefault="00C32E21" w:rsidP="00C32E21">
      <w:pPr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>(Texteditor)</w:t>
      </w:r>
    </w:p>
    <w:p w:rsidR="00C32E21" w:rsidRDefault="00C32E21" w:rsidP="00C32E21">
      <w:pPr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>(</w:t>
      </w:r>
      <w:r w:rsidRPr="00C32E21">
        <w:rPr>
          <w:rFonts w:ascii="mplus1mn-regular" w:eastAsia="mplus1mn-regular" w:cs="mplus1mn-regular"/>
          <w:color w:val="333333"/>
          <w:lang w:val="en-US"/>
        </w:rPr>
        <w:t>$ git config --global core.editor emacs</w:t>
      </w:r>
      <w:r>
        <w:rPr>
          <w:rFonts w:ascii="mplus1mn-regular" w:eastAsia="mplus1mn-regular" w:cs="mplus1mn-regular"/>
          <w:color w:val="333333"/>
          <w:lang w:val="en-US"/>
        </w:rPr>
        <w:t>)</w:t>
      </w:r>
    </w:p>
    <w:p w:rsidR="00C32E21" w:rsidRDefault="00C32E21" w:rsidP="00C32E21">
      <w:pPr>
        <w:rPr>
          <w:rFonts w:ascii="mplus1mn-regular" w:eastAsia="mplus1mn-regular" w:cs="mplus1mn-regular"/>
          <w:color w:val="333333"/>
          <w:lang w:val="en-US"/>
        </w:rPr>
      </w:pPr>
      <w:proofErr w:type="gramStart"/>
      <w:r>
        <w:rPr>
          <w:rFonts w:ascii="mplus1mn-regular" w:eastAsia="mplus1mn-regular" w:cs="mplus1mn-regular"/>
          <w:color w:val="333333"/>
          <w:lang w:val="en-US"/>
        </w:rPr>
        <w:t>config</w:t>
      </w:r>
      <w:proofErr w:type="gramEnd"/>
      <w:r>
        <w:rPr>
          <w:rFonts w:ascii="mplus1mn-regular" w:eastAsia="mplus1mn-regular" w:cs="mplus1mn-regular"/>
          <w:color w:val="333333"/>
          <w:lang w:val="en-US"/>
        </w:rPr>
        <w:t xml:space="preserve"> check</w:t>
      </w:r>
    </w:p>
    <w:p w:rsidR="00C32E21" w:rsidRPr="00C32E21" w:rsidRDefault="00C32E21" w:rsidP="00C32E21">
      <w:pPr>
        <w:rPr>
          <w:rFonts w:ascii="mplus1mn-regular" w:eastAsia="mplus1mn-regular" w:cs="mplus1mn-regular"/>
          <w:color w:val="333333"/>
          <w:lang w:val="en-US"/>
        </w:rPr>
      </w:pPr>
      <w:r w:rsidRPr="00C32E21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gramStart"/>
      <w:r w:rsidRPr="00C32E21">
        <w:rPr>
          <w:rFonts w:ascii="mplus1mn-regular" w:eastAsia="mplus1mn-regular" w:cs="mplus1mn-regular"/>
          <w:color w:val="333333"/>
          <w:lang w:val="en-US"/>
        </w:rPr>
        <w:t>git</w:t>
      </w:r>
      <w:proofErr w:type="gramEnd"/>
      <w:r w:rsidRPr="00C32E21">
        <w:rPr>
          <w:rFonts w:ascii="mplus1mn-regular" w:eastAsia="mplus1mn-regular" w:cs="mplus1mn-regular"/>
          <w:color w:val="333333"/>
          <w:lang w:val="en-US"/>
        </w:rPr>
        <w:t xml:space="preserve"> config </w:t>
      </w:r>
      <w:r w:rsidRPr="00C32E21">
        <w:rPr>
          <w:rFonts w:ascii="mplus1mn-regular" w:eastAsia="mplus1mn-regular" w:cs="mplus1mn-regular"/>
          <w:color w:val="333333"/>
          <w:lang w:val="en-US"/>
        </w:rPr>
        <w:t>–</w:t>
      </w:r>
      <w:r w:rsidRPr="00C32E21">
        <w:rPr>
          <w:rFonts w:ascii="mplus1mn-regular" w:eastAsia="mplus1mn-regular" w:cs="mplus1mn-regular"/>
          <w:color w:val="333333"/>
          <w:lang w:val="en-US"/>
        </w:rPr>
        <w:t>list</w:t>
      </w:r>
    </w:p>
    <w:p w:rsidR="00C32E21" w:rsidRPr="00C32E21" w:rsidRDefault="00C32E21" w:rsidP="00C32E21">
      <w:pPr>
        <w:rPr>
          <w:rFonts w:ascii="mplus1mn-regular" w:eastAsia="mplus1mn-regular" w:cs="mplus1mn-regular"/>
          <w:color w:val="333333"/>
          <w:lang w:val="en-US"/>
        </w:rPr>
      </w:pPr>
      <w:proofErr w:type="gramStart"/>
      <w:r w:rsidRPr="00C32E21">
        <w:rPr>
          <w:rFonts w:ascii="mplus1mn-regular" w:eastAsia="mplus1mn-regular" w:cs="mplus1mn-regular"/>
          <w:color w:val="333333"/>
          <w:lang w:val="en-US"/>
        </w:rPr>
        <w:t>user</w:t>
      </w:r>
      <w:proofErr w:type="gramEnd"/>
      <w:r w:rsidRPr="00C32E21">
        <w:rPr>
          <w:rFonts w:ascii="mplus1mn-regular" w:eastAsia="mplus1mn-regular" w:cs="mplus1mn-regular"/>
          <w:color w:val="333333"/>
          <w:lang w:val="en-US"/>
        </w:rPr>
        <w:t xml:space="preserve"> name check</w:t>
      </w:r>
    </w:p>
    <w:p w:rsidR="00C32E21" w:rsidRDefault="00C32E21" w:rsidP="00C32E21">
      <w:pPr>
        <w:rPr>
          <w:rFonts w:ascii="mplus1mn-regular" w:eastAsia="mplus1mn-regular" w:cs="mplus1mn-regular"/>
          <w:color w:val="333333"/>
          <w:lang w:val="en-US"/>
        </w:rPr>
      </w:pPr>
      <w:r w:rsidRPr="00B6551B"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gramStart"/>
      <w:r w:rsidRPr="00B6551B">
        <w:rPr>
          <w:rFonts w:ascii="mplus1mn-regular" w:eastAsia="mplus1mn-regular" w:cs="mplus1mn-regular"/>
          <w:color w:val="333333"/>
          <w:lang w:val="en-US"/>
        </w:rPr>
        <w:t>git</w:t>
      </w:r>
      <w:proofErr w:type="gramEnd"/>
      <w:r w:rsidRPr="00B6551B">
        <w:rPr>
          <w:rFonts w:ascii="mplus1mn-regular" w:eastAsia="mplus1mn-regular" w:cs="mplus1mn-regular"/>
          <w:color w:val="333333"/>
          <w:lang w:val="en-US"/>
        </w:rPr>
        <w:t xml:space="preserve"> config user.name</w:t>
      </w:r>
    </w:p>
    <w:p w:rsidR="00B6551B" w:rsidRDefault="00B6551B" w:rsidP="00C32E21">
      <w:pPr>
        <w:rPr>
          <w:rFonts w:ascii="mplus1mn-regular" w:eastAsia="mplus1mn-regular" w:cs="mplus1mn-regular"/>
          <w:color w:val="333333"/>
          <w:lang w:val="en-US"/>
        </w:rPr>
      </w:pPr>
    </w:p>
    <w:p w:rsidR="00B6551B" w:rsidRDefault="00B6551B" w:rsidP="00C32E21">
      <w:pPr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gramStart"/>
      <w:r>
        <w:rPr>
          <w:rFonts w:ascii="mplus1mn-regular" w:eastAsia="mplus1mn-regular" w:cs="mplus1mn-regular"/>
          <w:color w:val="333333"/>
          <w:lang w:val="en-US"/>
        </w:rPr>
        <w:t>git</w:t>
      </w:r>
      <w:proofErr w:type="gramEnd"/>
      <w:r>
        <w:rPr>
          <w:rFonts w:ascii="mplus1mn-regular" w:eastAsia="mplus1mn-regular" w:cs="mplus1mn-regular"/>
          <w:color w:val="333333"/>
          <w:lang w:val="en-US"/>
        </w:rPr>
        <w:t xml:space="preserve"> status</w:t>
      </w:r>
    </w:p>
    <w:p w:rsidR="00B6551B" w:rsidRPr="00B6551B" w:rsidRDefault="00B6551B" w:rsidP="00C32E21">
      <w:pPr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 xml:space="preserve">$ </w:t>
      </w:r>
      <w:proofErr w:type="gramStart"/>
      <w:r>
        <w:rPr>
          <w:rFonts w:ascii="mplus1mn-regular" w:eastAsia="mplus1mn-regular" w:cs="mplus1mn-regular"/>
          <w:color w:val="333333"/>
          <w:lang w:val="en-US"/>
        </w:rPr>
        <w:t>git</w:t>
      </w:r>
      <w:proofErr w:type="gramEnd"/>
      <w:r>
        <w:rPr>
          <w:rFonts w:ascii="mplus1mn-regular" w:eastAsia="mplus1mn-regular" w:cs="mplus1mn-regular"/>
          <w:color w:val="333333"/>
          <w:lang w:val="en-US"/>
        </w:rPr>
        <w:t xml:space="preserve"> add</w:t>
      </w:r>
    </w:p>
    <w:p w:rsidR="00B6551B" w:rsidRPr="00B6551B" w:rsidRDefault="00B6551B" w:rsidP="00C32E21">
      <w:pPr>
        <w:rPr>
          <w:lang w:val="en-US"/>
        </w:rPr>
      </w:pPr>
      <w:r w:rsidRPr="00B6551B">
        <w:rPr>
          <w:rFonts w:ascii="mplus1mn-regular" w:eastAsia="mplus1mn-regular" w:cs="mplus1mn-regular"/>
          <w:color w:val="333333"/>
          <w:lang w:val="en-US"/>
        </w:rPr>
        <w:t>$ git commit</w:t>
      </w:r>
      <w:bookmarkStart w:id="0" w:name="_GoBack"/>
      <w:bookmarkEnd w:id="0"/>
    </w:p>
    <w:sectPr w:rsidR="00B6551B" w:rsidRPr="00B655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E21"/>
    <w:rsid w:val="00B6551B"/>
    <w:rsid w:val="00C32E21"/>
    <w:rsid w:val="00E8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9EFA7"/>
  <w15:chartTrackingRefBased/>
  <w15:docId w15:val="{368BF9BF-B73A-46F1-91EF-2D2576C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32E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hndoe@example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5AA93EE5.dotm</Template>
  <TotalTime>0</TotalTime>
  <Pages>1</Pages>
  <Words>45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weitner_mir</dc:creator>
  <cp:keywords/>
  <dc:description/>
  <cp:lastModifiedBy>weitner_mir</cp:lastModifiedBy>
  <cp:revision>2</cp:revision>
  <dcterms:created xsi:type="dcterms:W3CDTF">2020-08-24T07:06:00Z</dcterms:created>
  <dcterms:modified xsi:type="dcterms:W3CDTF">2020-08-24T07:24:00Z</dcterms:modified>
</cp:coreProperties>
</file>